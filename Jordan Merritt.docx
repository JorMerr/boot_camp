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36E5" w14:textId="338B9D16" w:rsidR="00B4528D" w:rsidRPr="00B4528D" w:rsidRDefault="0024046D" w:rsidP="00B4528D">
      <w:pPr>
        <w:pStyle w:val="Title"/>
      </w:pPr>
      <w:r>
        <w:t>Jordan Merritt</w:t>
      </w:r>
    </w:p>
    <w:p w14:paraId="7FDAC9DA" w14:textId="5BEDCE91" w:rsidR="008417D1" w:rsidRDefault="0024046D" w:rsidP="008417D1">
      <w:r>
        <w:t>1318 Pittston Rd., Spencerville, ON</w:t>
      </w:r>
      <w:r w:rsidR="008417D1">
        <w:t> | </w:t>
      </w:r>
      <w:r>
        <w:t>613-552-6234</w:t>
      </w:r>
      <w:r w:rsidR="008417D1">
        <w:t> | </w:t>
      </w:r>
      <w:r>
        <w:t>merritt.jordan.a@gmail.com</w:t>
      </w:r>
    </w:p>
    <w:p w14:paraId="077EA829" w14:textId="2D2CD50E" w:rsidR="008C4A27" w:rsidRDefault="0024046D" w:rsidP="008C4A27">
      <w:pPr>
        <w:pStyle w:val="Date"/>
      </w:pPr>
      <w:r>
        <w:t>December 21, 2021</w:t>
      </w:r>
    </w:p>
    <w:p w14:paraId="7863BADB" w14:textId="56561101" w:rsidR="008417D1" w:rsidRDefault="0024046D" w:rsidP="008417D1">
      <w:pPr>
        <w:pStyle w:val="Address"/>
      </w:pPr>
      <w:r>
        <w:t>Human Resources</w:t>
      </w:r>
    </w:p>
    <w:p w14:paraId="3ED735F8" w14:textId="220CC8B5" w:rsidR="0024046D" w:rsidRDefault="0024046D" w:rsidP="008417D1">
      <w:pPr>
        <w:pStyle w:val="Address"/>
      </w:pPr>
      <w:r>
        <w:t>Municipality of North Grenville</w:t>
      </w:r>
    </w:p>
    <w:p w14:paraId="5F7C9D9F" w14:textId="750B6D8C" w:rsidR="0024046D" w:rsidRDefault="0024046D" w:rsidP="008417D1">
      <w:pPr>
        <w:pStyle w:val="Address"/>
      </w:pPr>
      <w:r>
        <w:t>285 County Rd 44,</w:t>
      </w:r>
    </w:p>
    <w:p w14:paraId="527696B0" w14:textId="7EAB767F" w:rsidR="0024046D" w:rsidRDefault="0024046D" w:rsidP="008417D1">
      <w:pPr>
        <w:pStyle w:val="Address"/>
      </w:pPr>
      <w:r>
        <w:t>Kemptville, ON</w:t>
      </w:r>
    </w:p>
    <w:p w14:paraId="2504512E" w14:textId="31347466" w:rsidR="008C4A27" w:rsidRDefault="008417D1" w:rsidP="008C4A27">
      <w:pPr>
        <w:pStyle w:val="Salutation"/>
      </w:pPr>
      <w:r>
        <w:t>Dear</w:t>
      </w:r>
      <w:r w:rsidR="008C4A27">
        <w:t xml:space="preserve"> </w:t>
      </w:r>
      <w:sdt>
        <w:sdtPr>
          <w:alias w:val="Recipient Name:"/>
          <w:tag w:val="Recipient Name:"/>
          <w:id w:val="1981333490"/>
          <w:placeholder>
            <w:docPart w:val="213BEEF4E03D4EF3B2BA20DB27E3C414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24046D">
            <w:t>Human Resources</w:t>
          </w:r>
        </w:sdtContent>
      </w:sdt>
      <w:r w:rsidR="008C4A27">
        <w:t>:</w:t>
      </w:r>
    </w:p>
    <w:p w14:paraId="67086853" w14:textId="17BE3D7B" w:rsidR="00A65F8D" w:rsidRDefault="00A65F8D" w:rsidP="00A65F8D">
      <w:r>
        <w:t>As a graduate of the Algonquin College Bookkeeping Diploma program, I am writing to express my interest in applying to the Accounts Receivable Clerk with the North Grenville Municipal office</w:t>
      </w:r>
      <w:r w:rsidR="00B9417A">
        <w:t>, code “FIN-2021-004”</w:t>
      </w:r>
      <w:r>
        <w:t>. My experience aligns with the responsibilities outlined in the posted job notice, and I believe I would be a valuable addition to your team.</w:t>
      </w:r>
    </w:p>
    <w:p w14:paraId="17453E04" w14:textId="4984E036" w:rsidR="008417D1" w:rsidRDefault="00C45552" w:rsidP="00A65F8D">
      <w:r>
        <w:t>My recent tenure as a Banking Advisor with Royal Bank of Canada has allowed me the opportunity to develop skills in the financial sector</w:t>
      </w:r>
      <w:r w:rsidR="006431F8">
        <w:t xml:space="preserve">. I have experience in posting client transactions timely and accurately, </w:t>
      </w:r>
      <w:r w:rsidR="00643497">
        <w:t>provide excellent client service and conflict resolution, and balance various tasks by priority. While my time as a Banking Advisor has built a foundation of financial skills, I excel at:</w:t>
      </w:r>
    </w:p>
    <w:p w14:paraId="099A4E17" w14:textId="2C79ED04" w:rsidR="00643497" w:rsidRDefault="00643497" w:rsidP="00643497">
      <w:pPr>
        <w:pStyle w:val="ListParagraph"/>
        <w:numPr>
          <w:ilvl w:val="0"/>
          <w:numId w:val="16"/>
        </w:numPr>
      </w:pPr>
      <w:r>
        <w:t>Providing clear and concise written and verbal communication</w:t>
      </w:r>
    </w:p>
    <w:p w14:paraId="5C868F37" w14:textId="68A6C152" w:rsidR="00643497" w:rsidRDefault="00643497" w:rsidP="00643497">
      <w:pPr>
        <w:pStyle w:val="ListParagraph"/>
        <w:numPr>
          <w:ilvl w:val="0"/>
          <w:numId w:val="16"/>
        </w:numPr>
      </w:pPr>
      <w:r>
        <w:t>Detailed recording of information according to standard procedure</w:t>
      </w:r>
    </w:p>
    <w:p w14:paraId="6053687D" w14:textId="7EADABA7" w:rsidR="00643497" w:rsidRDefault="00643497" w:rsidP="00643497">
      <w:pPr>
        <w:pStyle w:val="ListParagraph"/>
        <w:numPr>
          <w:ilvl w:val="0"/>
          <w:numId w:val="16"/>
        </w:numPr>
      </w:pPr>
      <w:r>
        <w:t xml:space="preserve">Working </w:t>
      </w:r>
      <w:r w:rsidR="007F190A">
        <w:t>independently on tasks while coordinating with an entire team to achieve shared goals</w:t>
      </w:r>
    </w:p>
    <w:p w14:paraId="679F29D7" w14:textId="33CBF8DC" w:rsidR="007F190A" w:rsidRDefault="007F190A" w:rsidP="007F190A">
      <w:r>
        <w:t>In addition to my experience in the financial services industry, I have developed proficiency with the recording and analysis of inventory tracking and costing through Excel spreadsheets as a Kitchen Manager and Head Chef. My experience in kitchens fostered the ability to work efficiently while gaining leadership skills managing a full team.</w:t>
      </w:r>
    </w:p>
    <w:p w14:paraId="441DE9E7" w14:textId="54ABAF6A" w:rsidR="007F190A" w:rsidRDefault="007F190A" w:rsidP="007F190A">
      <w:r>
        <w:t xml:space="preserve">Please review my attached resume for additional information regarding my education and work experience. </w:t>
      </w:r>
      <w:r w:rsidR="00B9417A">
        <w:t>Do not hesitate to reach out if you have any questions or clarification of my experience.</w:t>
      </w:r>
    </w:p>
    <w:p w14:paraId="5975654D" w14:textId="0079C91A" w:rsidR="00B9417A" w:rsidRDefault="00B9417A" w:rsidP="007F190A">
      <w:r>
        <w:t>Thank you for your consideration,</w:t>
      </w:r>
    </w:p>
    <w:p w14:paraId="05BAD794" w14:textId="77777777" w:rsidR="00B9417A" w:rsidRDefault="008417D1" w:rsidP="00B9417A">
      <w:pPr>
        <w:pStyle w:val="Closing"/>
      </w:pPr>
      <w:r>
        <w:t>Sincerely,</w:t>
      </w:r>
    </w:p>
    <w:p w14:paraId="10C98B1B" w14:textId="6E170F82" w:rsidR="00B4528D" w:rsidRPr="00B9417A" w:rsidRDefault="0024046D" w:rsidP="00B9417A">
      <w:pPr>
        <w:pStyle w:val="Closing"/>
        <w:spacing w:before="360"/>
      </w:pPr>
      <w:r>
        <w:rPr>
          <w:color w:val="404040" w:themeColor="text1" w:themeTint="BF"/>
        </w:rPr>
        <w:t>Jordan Merritt</w:t>
      </w:r>
    </w:p>
    <w:sectPr w:rsidR="00B4528D" w:rsidRPr="00B9417A">
      <w:footerReference w:type="default" r:id="rId7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D19DC" w14:textId="77777777" w:rsidR="0024046D" w:rsidRDefault="0024046D" w:rsidP="008C4A27">
      <w:pPr>
        <w:spacing w:after="0"/>
      </w:pPr>
      <w:r>
        <w:separator/>
      </w:r>
    </w:p>
  </w:endnote>
  <w:endnote w:type="continuationSeparator" w:id="0">
    <w:p w14:paraId="23B69DC0" w14:textId="77777777" w:rsidR="0024046D" w:rsidRDefault="0024046D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3AB36" w14:textId="77777777"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C650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AC4A1" w14:textId="77777777" w:rsidR="0024046D" w:rsidRDefault="0024046D" w:rsidP="008C4A27">
      <w:pPr>
        <w:spacing w:after="0"/>
      </w:pPr>
      <w:r>
        <w:separator/>
      </w:r>
    </w:p>
  </w:footnote>
  <w:footnote w:type="continuationSeparator" w:id="0">
    <w:p w14:paraId="3E8EA2C9" w14:textId="77777777" w:rsidR="0024046D" w:rsidRDefault="0024046D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4F06D99"/>
    <w:multiLevelType w:val="hybridMultilevel"/>
    <w:tmpl w:val="C624E3A8"/>
    <w:lvl w:ilvl="0" w:tplc="CF9C194C">
      <w:start w:val="28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6D"/>
    <w:rsid w:val="00077B54"/>
    <w:rsid w:val="0024046D"/>
    <w:rsid w:val="00293B83"/>
    <w:rsid w:val="004C6507"/>
    <w:rsid w:val="00586C86"/>
    <w:rsid w:val="006431F8"/>
    <w:rsid w:val="00643497"/>
    <w:rsid w:val="006A3CE7"/>
    <w:rsid w:val="007F190A"/>
    <w:rsid w:val="008417D1"/>
    <w:rsid w:val="008C4A27"/>
    <w:rsid w:val="00A369AC"/>
    <w:rsid w:val="00A65F8D"/>
    <w:rsid w:val="00A71493"/>
    <w:rsid w:val="00B137AD"/>
    <w:rsid w:val="00B4528D"/>
    <w:rsid w:val="00B9417A"/>
    <w:rsid w:val="00C45552"/>
    <w:rsid w:val="00F3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35DE"/>
  <w15:chartTrackingRefBased/>
  <w15:docId w15:val="{06DFBB4A-6662-457D-A3AB-54EB0DF2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  <w:style w:type="paragraph" w:styleId="ListParagraph">
    <w:name w:val="List Paragraph"/>
    <w:basedOn w:val="Normal"/>
    <w:uiPriority w:val="34"/>
    <w:unhideWhenUsed/>
    <w:qFormat/>
    <w:rsid w:val="00643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ri\AppData\Roaming\Microsoft\Templates\CV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3BEEF4E03D4EF3B2BA20DB27E3C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73D7-7FF0-4B37-AE52-D3CB8B903F00}"/>
      </w:docPartPr>
      <w:docPartBody>
        <w:p w:rsidR="00000000" w:rsidRDefault="0070289F">
          <w:pPr>
            <w:pStyle w:val="213BEEF4E03D4EF3B2BA20DB27E3C414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F32A757E694B2BA6B7ADA751190AA5">
    <w:name w:val="B9F32A757E694B2BA6B7ADA751190AA5"/>
  </w:style>
  <w:style w:type="paragraph" w:customStyle="1" w:styleId="4232BB510C604038AC18E64DDE6E952A">
    <w:name w:val="4232BB510C604038AC18E64DDE6E952A"/>
  </w:style>
  <w:style w:type="paragraph" w:customStyle="1" w:styleId="7EE7793DB19C4BD78FCA884D6A5AA9B3">
    <w:name w:val="7EE7793DB19C4BD78FCA884D6A5AA9B3"/>
  </w:style>
  <w:style w:type="paragraph" w:customStyle="1" w:styleId="423538898B0B4604A92CCFDA7BAA7B95">
    <w:name w:val="423538898B0B4604A92CCFDA7BAA7B95"/>
  </w:style>
  <w:style w:type="paragraph" w:customStyle="1" w:styleId="2DD515B199BC495BB1A6D7CA61F62570">
    <w:name w:val="2DD515B199BC495BB1A6D7CA61F62570"/>
  </w:style>
  <w:style w:type="paragraph" w:customStyle="1" w:styleId="4942F8A5C94447C3BFE94FE5B30065C3">
    <w:name w:val="4942F8A5C94447C3BFE94FE5B30065C3"/>
  </w:style>
  <w:style w:type="paragraph" w:customStyle="1" w:styleId="316A93419F37409CAC3A1F269264E354">
    <w:name w:val="316A93419F37409CAC3A1F269264E354"/>
  </w:style>
  <w:style w:type="paragraph" w:customStyle="1" w:styleId="213BEEF4E03D4EF3B2BA20DB27E3C414">
    <w:name w:val="213BEEF4E03D4EF3B2BA20DB27E3C414"/>
  </w:style>
  <w:style w:type="paragraph" w:customStyle="1" w:styleId="08CBD949693143A9BCF7EF394BB4FB33">
    <w:name w:val="08CBD949693143A9BCF7EF394BB4FB33"/>
  </w:style>
  <w:style w:type="paragraph" w:customStyle="1" w:styleId="61BC35A6982E45B6AE7A3C923FCE83C2">
    <w:name w:val="61BC35A6982E45B6AE7A3C923FCE83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</Template>
  <TotalTime>40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Merritt</dc:creator>
  <cp:keywords>Human Resources</cp:keywords>
  <dc:description/>
  <cp:lastModifiedBy>Jordan Merritt</cp:lastModifiedBy>
  <cp:revision>1</cp:revision>
  <cp:lastPrinted>2021-12-22T01:52:00Z</cp:lastPrinted>
  <dcterms:created xsi:type="dcterms:W3CDTF">2021-12-22T01:13:00Z</dcterms:created>
  <dcterms:modified xsi:type="dcterms:W3CDTF">2021-12-22T01:55:00Z</dcterms:modified>
</cp:coreProperties>
</file>